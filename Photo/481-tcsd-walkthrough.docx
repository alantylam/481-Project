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D7" w:rsidRPr="003C29D7" w:rsidRDefault="003C29D7" w:rsidP="003C29D7">
      <w:pPr>
        <w:pStyle w:val="Caption"/>
        <w:keepNext/>
        <w:rPr>
          <w:sz w:val="22"/>
          <w:szCs w:val="22"/>
        </w:rPr>
      </w:pPr>
      <w:r w:rsidRPr="003C29D7">
        <w:rPr>
          <w:sz w:val="22"/>
          <w:szCs w:val="22"/>
        </w:rPr>
        <w:t xml:space="preserve">Task of checking the availability of a device, booking the device for later use, and locking the device when user arrives in the </w:t>
      </w:r>
      <w:proofErr w:type="spellStart"/>
      <w:r w:rsidRPr="003C29D7">
        <w:rPr>
          <w:sz w:val="22"/>
          <w:szCs w:val="22"/>
        </w:rPr>
        <w:t>FabLab</w:t>
      </w:r>
      <w:proofErr w:type="spellEnd"/>
      <w:r w:rsidRPr="003C29D7">
        <w:rPr>
          <w:sz w:val="22"/>
          <w:szCs w:val="22"/>
        </w:rPr>
        <w:t>.</w:t>
      </w:r>
    </w:p>
    <w:tbl>
      <w:tblPr>
        <w:tblStyle w:val="TableGrid"/>
        <w:tblW w:w="13395" w:type="dxa"/>
        <w:tblLook w:val="04A0" w:firstRow="1" w:lastRow="0" w:firstColumn="1" w:lastColumn="0" w:noHBand="0" w:noVBand="1"/>
      </w:tblPr>
      <w:tblGrid>
        <w:gridCol w:w="2559"/>
        <w:gridCol w:w="3458"/>
        <w:gridCol w:w="7378"/>
      </w:tblGrid>
      <w:tr w:rsidR="00A93B25" w:rsidTr="004D4F97">
        <w:trPr>
          <w:trHeight w:val="2383"/>
        </w:trPr>
        <w:tc>
          <w:tcPr>
            <w:tcW w:w="2559" w:type="dxa"/>
          </w:tcPr>
          <w:p w:rsidR="00A93B25" w:rsidRPr="00A93B25" w:rsidRDefault="00A93B25">
            <w:pPr>
              <w:rPr>
                <w:b/>
              </w:rPr>
            </w:pPr>
            <w:r w:rsidRPr="00A93B25">
              <w:rPr>
                <w:b/>
              </w:rPr>
              <w:t>Task step</w:t>
            </w:r>
          </w:p>
        </w:tc>
        <w:tc>
          <w:tcPr>
            <w:tcW w:w="3458" w:type="dxa"/>
          </w:tcPr>
          <w:p w:rsidR="00A93B25" w:rsidRPr="00A93B25" w:rsidRDefault="00A93B25">
            <w:pPr>
              <w:rPr>
                <w:b/>
              </w:rPr>
            </w:pPr>
            <w:r w:rsidRPr="00A93B25">
              <w:rPr>
                <w:b/>
              </w:rPr>
              <w:t>Knowledgeable?</w:t>
            </w:r>
          </w:p>
          <w:p w:rsidR="00A93B25" w:rsidRPr="00A93B25" w:rsidRDefault="00A93B25">
            <w:pPr>
              <w:rPr>
                <w:b/>
              </w:rPr>
            </w:pPr>
            <w:r w:rsidRPr="00A93B25">
              <w:rPr>
                <w:b/>
              </w:rPr>
              <w:t>Motivated?</w:t>
            </w:r>
          </w:p>
          <w:p w:rsidR="00A93B25" w:rsidRPr="00A93B25" w:rsidRDefault="00A93B25">
            <w:pPr>
              <w:rPr>
                <w:b/>
              </w:rPr>
            </w:pPr>
            <w:r w:rsidRPr="00A93B25">
              <w:rPr>
                <w:b/>
              </w:rPr>
              <w:t>Believable</w:t>
            </w:r>
          </w:p>
        </w:tc>
        <w:tc>
          <w:tcPr>
            <w:tcW w:w="7378" w:type="dxa"/>
          </w:tcPr>
          <w:p w:rsidR="00A93B25" w:rsidRPr="00A93B25" w:rsidRDefault="00A93B25">
            <w:pPr>
              <w:rPr>
                <w:b/>
              </w:rPr>
            </w:pPr>
            <w:r w:rsidRPr="00A93B25">
              <w:rPr>
                <w:b/>
              </w:rPr>
              <w:t>Comments/suggested fixes</w:t>
            </w:r>
          </w:p>
        </w:tc>
      </w:tr>
      <w:tr w:rsidR="00A93B25" w:rsidTr="004D4F97">
        <w:trPr>
          <w:trHeight w:val="764"/>
        </w:trPr>
        <w:tc>
          <w:tcPr>
            <w:tcW w:w="2559" w:type="dxa"/>
          </w:tcPr>
          <w:p w:rsidR="00A93B25" w:rsidRDefault="00F56689">
            <w:r>
              <w:t>User wants to open the app.</w:t>
            </w:r>
          </w:p>
        </w:tc>
        <w:tc>
          <w:tcPr>
            <w:tcW w:w="3458" w:type="dxa"/>
          </w:tcPr>
          <w:p w:rsidR="00A93B25" w:rsidRDefault="00FC563F">
            <w:r>
              <w:t>Yes, Yes, Yes</w:t>
            </w:r>
          </w:p>
        </w:tc>
        <w:tc>
          <w:tcPr>
            <w:tcW w:w="7378" w:type="dxa"/>
          </w:tcPr>
          <w:p w:rsidR="00A93B25" w:rsidRDefault="00A93B25"/>
        </w:tc>
      </w:tr>
      <w:tr w:rsidR="00A93B25" w:rsidTr="004D4F97">
        <w:trPr>
          <w:trHeight w:val="806"/>
        </w:trPr>
        <w:tc>
          <w:tcPr>
            <w:tcW w:w="2559" w:type="dxa"/>
          </w:tcPr>
          <w:p w:rsidR="00A93B25" w:rsidRDefault="00F56689">
            <w:r>
              <w:t>User wants to login to the app.</w:t>
            </w:r>
          </w:p>
        </w:tc>
        <w:tc>
          <w:tcPr>
            <w:tcW w:w="3458" w:type="dxa"/>
          </w:tcPr>
          <w:p w:rsidR="00A93B25" w:rsidRDefault="00FC563F">
            <w:r>
              <w:t>Yes, Yes, Yes</w:t>
            </w:r>
          </w:p>
        </w:tc>
        <w:tc>
          <w:tcPr>
            <w:tcW w:w="7378" w:type="dxa"/>
          </w:tcPr>
          <w:p w:rsidR="00A93B25" w:rsidRDefault="00A93B25"/>
        </w:tc>
      </w:tr>
      <w:tr w:rsidR="00A93B25" w:rsidTr="004D4F97">
        <w:trPr>
          <w:trHeight w:val="764"/>
        </w:trPr>
        <w:tc>
          <w:tcPr>
            <w:tcW w:w="2559" w:type="dxa"/>
          </w:tcPr>
          <w:p w:rsidR="00FC563F" w:rsidRDefault="00F56689">
            <w:r>
              <w:t>User wants to navigate</w:t>
            </w:r>
            <w:r w:rsidR="00FC563F">
              <w:t xml:space="preserve"> to Devices</w:t>
            </w:r>
          </w:p>
        </w:tc>
        <w:tc>
          <w:tcPr>
            <w:tcW w:w="3458" w:type="dxa"/>
          </w:tcPr>
          <w:p w:rsidR="00A93B25" w:rsidRDefault="00FC563F">
            <w:r>
              <w:t>Maybe, Yes, Yes</w:t>
            </w:r>
          </w:p>
        </w:tc>
        <w:tc>
          <w:tcPr>
            <w:tcW w:w="7378" w:type="dxa"/>
          </w:tcPr>
          <w:p w:rsidR="00A93B25" w:rsidRDefault="00FC563F">
            <w:r>
              <w:t>With current setup, if the user wants to book a machine (in this case), they may think to click on events instead of devices, maybe change icon to “Lab Events” or something like that.</w:t>
            </w:r>
          </w:p>
        </w:tc>
      </w:tr>
      <w:tr w:rsidR="00FC563F" w:rsidTr="004D4F97">
        <w:trPr>
          <w:trHeight w:val="764"/>
        </w:trPr>
        <w:tc>
          <w:tcPr>
            <w:tcW w:w="2559" w:type="dxa"/>
          </w:tcPr>
          <w:p w:rsidR="00FC563F" w:rsidRDefault="00F56689" w:rsidP="00F56689">
            <w:r>
              <w:t>User wants to navigate</w:t>
            </w:r>
            <w:r w:rsidR="00FC563F">
              <w:t xml:space="preserve"> to Desired Machine</w:t>
            </w:r>
          </w:p>
        </w:tc>
        <w:tc>
          <w:tcPr>
            <w:tcW w:w="3458" w:type="dxa"/>
          </w:tcPr>
          <w:p w:rsidR="00FC563F" w:rsidRDefault="00FC563F">
            <w:r>
              <w:t>Yes, Yes, Yes</w:t>
            </w:r>
          </w:p>
        </w:tc>
        <w:tc>
          <w:tcPr>
            <w:tcW w:w="7378" w:type="dxa"/>
          </w:tcPr>
          <w:p w:rsidR="00FC563F" w:rsidRDefault="00FC563F">
            <w:r>
              <w:t xml:space="preserve">Depending on if this is the user’s first time, may need added functionality of identifying devices (all devices in vicinity, only in a lab, </w:t>
            </w:r>
            <w:proofErr w:type="spellStart"/>
            <w:r>
              <w:t>etc</w:t>
            </w:r>
            <w:proofErr w:type="spellEnd"/>
            <w:r>
              <w:t>).</w:t>
            </w:r>
          </w:p>
        </w:tc>
      </w:tr>
      <w:tr w:rsidR="00FC563F" w:rsidTr="004D4F97">
        <w:trPr>
          <w:trHeight w:val="764"/>
        </w:trPr>
        <w:tc>
          <w:tcPr>
            <w:tcW w:w="2559" w:type="dxa"/>
          </w:tcPr>
          <w:p w:rsidR="00FC563F" w:rsidRDefault="00F56689">
            <w:r>
              <w:t>User wishes to check</w:t>
            </w:r>
            <w:r w:rsidR="00FC563F">
              <w:t xml:space="preserve"> Device Availability</w:t>
            </w:r>
          </w:p>
        </w:tc>
        <w:tc>
          <w:tcPr>
            <w:tcW w:w="3458" w:type="dxa"/>
          </w:tcPr>
          <w:p w:rsidR="00FC563F" w:rsidRDefault="00FC563F">
            <w:r>
              <w:t>Maybe, Yes, Yes</w:t>
            </w:r>
          </w:p>
        </w:tc>
        <w:tc>
          <w:tcPr>
            <w:tcW w:w="7378" w:type="dxa"/>
          </w:tcPr>
          <w:p w:rsidR="00FC563F" w:rsidRDefault="00FC563F">
            <w:r>
              <w:t>Since the status icon does show current status, this check should be ok, but if checking for future availability, the user may have issues finding the schedule, as currently it is under the Book section.</w:t>
            </w:r>
            <w:r>
              <w:br/>
            </w:r>
            <w:r>
              <w:br/>
              <w:t>Possible Solution: Change “Book” to “Schedule” or add a calendar button near status to specifically look at the calendar for that device.</w:t>
            </w:r>
          </w:p>
        </w:tc>
      </w:tr>
      <w:tr w:rsidR="00FC563F" w:rsidTr="004D4F97">
        <w:trPr>
          <w:trHeight w:val="764"/>
        </w:trPr>
        <w:tc>
          <w:tcPr>
            <w:tcW w:w="2559" w:type="dxa"/>
          </w:tcPr>
          <w:p w:rsidR="00FC563F" w:rsidRDefault="00F56689" w:rsidP="00F56689">
            <w:r>
              <w:lastRenderedPageBreak/>
              <w:t>User wants to b</w:t>
            </w:r>
            <w:r w:rsidR="00FC563F">
              <w:t>ook the device for 3PM</w:t>
            </w:r>
          </w:p>
        </w:tc>
        <w:tc>
          <w:tcPr>
            <w:tcW w:w="3458" w:type="dxa"/>
          </w:tcPr>
          <w:p w:rsidR="00FC563F" w:rsidRDefault="00FC563F">
            <w:r>
              <w:t>Yes, Yes, Yes</w:t>
            </w:r>
          </w:p>
        </w:tc>
        <w:tc>
          <w:tcPr>
            <w:tcW w:w="7378" w:type="dxa"/>
          </w:tcPr>
          <w:p w:rsidR="00FC563F" w:rsidRDefault="00FC563F">
            <w:r>
              <w:t>Like most calendar apps, the bookings are easily viewed, as well as who is using the device (based on login).  Add functionality for expected Job Time.</w:t>
            </w:r>
          </w:p>
        </w:tc>
      </w:tr>
      <w:tr w:rsidR="00FC563F" w:rsidTr="004D4F97">
        <w:trPr>
          <w:trHeight w:val="764"/>
        </w:trPr>
        <w:tc>
          <w:tcPr>
            <w:tcW w:w="2559" w:type="dxa"/>
          </w:tcPr>
          <w:p w:rsidR="00FC563F" w:rsidRDefault="00FC563F">
            <w:r>
              <w:t xml:space="preserve">After arriving at lab with students at 2:30, </w:t>
            </w:r>
            <w:r w:rsidR="00F56689">
              <w:t>user wants to lock</w:t>
            </w:r>
            <w:r>
              <w:t xml:space="preserve"> the needed device early </w:t>
            </w:r>
          </w:p>
        </w:tc>
        <w:tc>
          <w:tcPr>
            <w:tcW w:w="3458" w:type="dxa"/>
          </w:tcPr>
          <w:p w:rsidR="00FC563F" w:rsidRDefault="00FC563F">
            <w:r>
              <w:t>Yes, Yes, Yes</w:t>
            </w:r>
          </w:p>
        </w:tc>
        <w:tc>
          <w:tcPr>
            <w:tcW w:w="7378" w:type="dxa"/>
          </w:tcPr>
          <w:p w:rsidR="00FC563F" w:rsidRDefault="00FC563F">
            <w:r>
              <w:t>Since our user is the same one who booked the devices, they should be able to lock the device early, as there would be no conflict.</w:t>
            </w:r>
          </w:p>
        </w:tc>
      </w:tr>
      <w:tr w:rsidR="00BD1190" w:rsidTr="004D4F97">
        <w:trPr>
          <w:trHeight w:val="764"/>
        </w:trPr>
        <w:tc>
          <w:tcPr>
            <w:tcW w:w="2559" w:type="dxa"/>
          </w:tcPr>
          <w:p w:rsidR="00BD1190" w:rsidRDefault="00F56689">
            <w:r>
              <w:t>User needs to u</w:t>
            </w:r>
            <w:r w:rsidR="00BD1190">
              <w:t>nlock the device</w:t>
            </w:r>
          </w:p>
        </w:tc>
        <w:tc>
          <w:tcPr>
            <w:tcW w:w="3458" w:type="dxa"/>
          </w:tcPr>
          <w:p w:rsidR="00BD1190" w:rsidRDefault="00F56689">
            <w:r>
              <w:t>Maybe, Maybe, Maybe</w:t>
            </w:r>
            <w:bookmarkStart w:id="0" w:name="_GoBack"/>
            <w:bookmarkEnd w:id="0"/>
          </w:p>
        </w:tc>
        <w:tc>
          <w:tcPr>
            <w:tcW w:w="7378" w:type="dxa"/>
          </w:tcPr>
          <w:p w:rsidR="00BD1190" w:rsidRDefault="00BD1190">
            <w:r>
              <w:t xml:space="preserve">The user may not think/know/need to manually unlock the device in use, as with our idea the devices would be synced up, and auto unlock when a </w:t>
            </w:r>
            <w:r w:rsidR="003C29D7">
              <w:t>job is finished.  However, if it is the 3D printer, the device may stay busy until the printed object is retrieved, therefore we may want to add some tooltips/help text to display that aspect.</w:t>
            </w:r>
          </w:p>
        </w:tc>
      </w:tr>
    </w:tbl>
    <w:p w:rsidR="000715AB" w:rsidRDefault="000715AB"/>
    <w:sectPr w:rsidR="000715AB" w:rsidSect="00A93B25">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9D7" w:rsidRDefault="003C29D7" w:rsidP="003C29D7">
      <w:r>
        <w:separator/>
      </w:r>
    </w:p>
  </w:endnote>
  <w:endnote w:type="continuationSeparator" w:id="0">
    <w:p w:rsidR="003C29D7" w:rsidRDefault="003C29D7" w:rsidP="003C2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9D7" w:rsidRDefault="003C29D7" w:rsidP="003C29D7">
      <w:r>
        <w:separator/>
      </w:r>
    </w:p>
  </w:footnote>
  <w:footnote w:type="continuationSeparator" w:id="0">
    <w:p w:rsidR="003C29D7" w:rsidRDefault="003C29D7" w:rsidP="003C2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25"/>
    <w:rsid w:val="000715AB"/>
    <w:rsid w:val="003C29D7"/>
    <w:rsid w:val="004D4F97"/>
    <w:rsid w:val="00842E6A"/>
    <w:rsid w:val="00A93B25"/>
    <w:rsid w:val="00BD1190"/>
    <w:rsid w:val="00F56689"/>
    <w:rsid w:val="00FC5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A5528"/>
  <w14:defaultImageDpi w14:val="300"/>
  <w15:docId w15:val="{BAF17D40-4530-4CDE-8633-341E82F2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3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3B2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C29D7"/>
    <w:pPr>
      <w:tabs>
        <w:tab w:val="center" w:pos="4680"/>
        <w:tab w:val="right" w:pos="9360"/>
      </w:tabs>
    </w:pPr>
  </w:style>
  <w:style w:type="character" w:customStyle="1" w:styleId="HeaderChar">
    <w:name w:val="Header Char"/>
    <w:basedOn w:val="DefaultParagraphFont"/>
    <w:link w:val="Header"/>
    <w:uiPriority w:val="99"/>
    <w:rsid w:val="003C29D7"/>
  </w:style>
  <w:style w:type="paragraph" w:styleId="Footer">
    <w:name w:val="footer"/>
    <w:basedOn w:val="Normal"/>
    <w:link w:val="FooterChar"/>
    <w:uiPriority w:val="99"/>
    <w:unhideWhenUsed/>
    <w:rsid w:val="003C29D7"/>
    <w:pPr>
      <w:tabs>
        <w:tab w:val="center" w:pos="4680"/>
        <w:tab w:val="right" w:pos="9360"/>
      </w:tabs>
    </w:pPr>
  </w:style>
  <w:style w:type="character" w:customStyle="1" w:styleId="FooterChar">
    <w:name w:val="Footer Char"/>
    <w:basedOn w:val="DefaultParagraphFont"/>
    <w:link w:val="Footer"/>
    <w:uiPriority w:val="99"/>
    <w:rsid w:val="003C29D7"/>
  </w:style>
  <w:style w:type="paragraph" w:styleId="Caption">
    <w:name w:val="caption"/>
    <w:basedOn w:val="Normal"/>
    <w:next w:val="Normal"/>
    <w:uiPriority w:val="35"/>
    <w:unhideWhenUsed/>
    <w:qFormat/>
    <w:rsid w:val="003C29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D4134174</Template>
  <TotalTime>3</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Madden</dc:creator>
  <cp:keywords/>
  <dc:description/>
  <cp:lastModifiedBy>Jared Madden</cp:lastModifiedBy>
  <cp:revision>4</cp:revision>
  <dcterms:created xsi:type="dcterms:W3CDTF">2017-06-02T18:24:00Z</dcterms:created>
  <dcterms:modified xsi:type="dcterms:W3CDTF">2017-06-02T18:26:00Z</dcterms:modified>
</cp:coreProperties>
</file>